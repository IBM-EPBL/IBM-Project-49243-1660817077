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325460FC-813E-42C5-AD0B-CB1C38E25ED0}"/>
            <w:text/>
          </w:sdtPr>
          <w:sdtContent>
            <w:p w:rsidR="00E91728" w:rsidRDefault="00345BD5">
              <w:pPr>
                <w:pStyle w:val="Publishwithline"/>
              </w:pPr>
              <w:r>
                <w:t xml:space="preserve"> APP.PY</w:t>
              </w:r>
            </w:p>
          </w:sdtContent>
        </w:sdt>
        <w:p w:rsidR="00E91728" w:rsidRDefault="00E91728">
          <w:pPr>
            <w:pStyle w:val="underline"/>
          </w:pPr>
        </w:p>
        <w:p w:rsidR="00E91728" w:rsidRDefault="00E91728">
          <w:pPr>
            <w:pStyle w:val="PadderBetweenControlandBody"/>
          </w:pPr>
        </w:p>
      </w:sdtContent>
    </w:sdt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322"/>
      </w:tblGrid>
      <w:tr w:rsidR="00345BD5" w:rsidRPr="00345BD5" w:rsidTr="00345B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from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cloudant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client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Cloudant</w:t>
            </w:r>
            <w:proofErr w:type="spellEnd"/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cv2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client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Cloudant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iam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"58eb6520-c4d6-4d65-8e8e-3d671b1977b7-bluemix"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"yvkDniBmXeMn4iQ7HWKNaMgku7u-yb3I-EWAqxpxXKjs"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connect=True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my_database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client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create_database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"database-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aarthi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__name__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config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from_object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__name__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config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'SECRET_KEY'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'7d441f27d441f27567d441f2b6176a'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("/")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homepage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'index.html'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userhome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userhome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'userhome.html'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addamount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NewUser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NewUser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'NewUser.html'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("/user")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'user.html'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newuse",methods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=['GET','POST'])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newuse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method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'POST'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#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form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()]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'_id'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'name'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psw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query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'_id'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Seq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'_id'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]}}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my_database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get_query_result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query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len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all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len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all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())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url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my_database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create_document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'goback.html'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data="Register, please login using your details"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'goback.html'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data="You are already a member, please login using your details"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userlog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", methods=['GET', 'POST'])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userlog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method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'POST'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form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'_id'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passw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form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psw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passw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query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'_id'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'$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eq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}}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my_database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get_query_result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query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len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all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len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all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())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proofErr w:type="gram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'goback.html'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="The username is not found."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'_id'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passw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psw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"userhome.html"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'goback.html'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data="user name and password incorrect"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("/predict", methods=['GET', 'POST'])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predict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method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'POST'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fileupload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save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'static/Out/Test.jpg'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warnings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warnings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filterwarnings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'ignore'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tensorflow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tf</w:t>
            </w:r>
            <w:proofErr w:type="spellEnd"/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classifierLoad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keras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models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load_model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'body.h5'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numpy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np</w:t>
            </w:r>
            <w:proofErr w:type="spellEnd"/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from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keras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preprocessing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image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image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load_img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'static/Out/Test.jpg'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target_size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200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200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img1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cv2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imread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'static/Out/Test.jpg'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 xml:space="preserve">#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 xml:space="preserve"> =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image.img_to_array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np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expand_dims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axis=0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classifierLoad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predict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''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"front"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"rear"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"side"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'fileupload1'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save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'static/Out/Test1.jpg'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warnings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warnings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filterwarnings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'ignore'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tensorflow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tf</w:t>
            </w:r>
            <w:proofErr w:type="spellEnd"/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classifierLoad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keras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models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load_model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'level.h5'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numpy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np</w:t>
            </w:r>
            <w:proofErr w:type="spellEnd"/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from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keras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preprocessing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image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image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load_img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'static/Out/Test1.jpg'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target_size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200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200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img1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cv2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imread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'static/Out/Test1.jpg'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 xml:space="preserve">#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 xml:space="preserve"> =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image.img_to_array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np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expand_dims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axis=0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classifierLoad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predict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''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"minor"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"moderate"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"severe"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"front"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"minor"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"3000 - 5000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"front"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"moderate"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"6000 8000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"front"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"severe"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"9000 11000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"rear"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"minor"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"4000 - 6000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"rear"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"moderate"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"7000 9000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"rear"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"severe"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"11000 - 13000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"side"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"minor"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"6000 - 8000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"side"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"moderate"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"9000 - 11000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"side"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"severe"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"12000 - 15000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"16000 - 50000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'userhome.html'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prediction=value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__name__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'__main__'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run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debug=True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use_reloader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=True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from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cloudant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client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Cloudant</w:t>
            </w:r>
            <w:proofErr w:type="spellEnd"/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cv2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client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Cloudant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iam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"58eb6520-c4d6-4d65-8e8e-3d671b1977b7-bluemix"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"yvkDniBmXeMn4iQ7HWKNaMgku7u-yb3I-EWAqxpxXKjs"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connect=True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my_database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client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create_database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"database-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aarthi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__name__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config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from_object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__name__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config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'SECRET_KEY'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'7d441f27d441f27567d441f2b6176a'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("/")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homepage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'index.html'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userhome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userhome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'userhome.html'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addamount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NewUser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NewUser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'NewUser.html'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("/user")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'user.html'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newuse",methods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=['GET','POST'])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newuse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method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'POST'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#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form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()]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'_id'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'name'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psw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x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query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'_id'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Seq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'_id'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]}}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my_database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get_query_result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query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len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all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len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all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())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url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my_database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create_document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'goback.html'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data="Register, please login using your details"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'goback.html'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data="You are already a member, please login using your details"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userlog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", methods=['GET', 'POST'])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userlog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method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'POST'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form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'_id'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passw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form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psw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passw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query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'_id'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'$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eq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}}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my_database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get_query_result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query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len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all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len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all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())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proofErr w:type="gram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'goback.html'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="The username is not found."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user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'_id'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passw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docs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psw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"userhome.html"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'goback.html'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data="user name and password incorrect"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("/predict", methods=['GET', 'POST'])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predict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method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'POST'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fileupload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save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'static/Out/Test.jpg'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warnings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warnings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filterwarnings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'ignore'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tensorflow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tf</w:t>
            </w:r>
            <w:proofErr w:type="spellEnd"/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classifierLoad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keras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models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load_model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'body.h5'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numpy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np</w:t>
            </w:r>
            <w:proofErr w:type="spellEnd"/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from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keras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preprocessing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image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image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load_img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'static/Out/Test.jpg'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target_size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200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200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img1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cv2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imread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'static/Out/Test.jpg'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 xml:space="preserve">#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 xml:space="preserve"> =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image.img_to_array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np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expand_dims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axis=0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classifierLoad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predict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''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"front"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"rear"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"side"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request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'fileupload1'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save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'static/Out/Test1.jpg'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warnings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warnings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filterwarnings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'ignore'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tensorflow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tf</w:t>
            </w:r>
            <w:proofErr w:type="spellEnd"/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classifierLoad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keras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models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load_model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'level.h5'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numpy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np</w:t>
            </w:r>
            <w:proofErr w:type="spellEnd"/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from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keras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preprocessing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image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image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load_img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'static/Out/Test1.jpg'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target_size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200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200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img1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cv2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imread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'static/Out/Test1.jpg'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 xml:space="preserve">#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 xml:space="preserve"> =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image.img_to_array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np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expand_dims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axis=0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classifierLoad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predict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test_image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''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"minor"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"moderate"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"severe"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"front"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"minor"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"3000 - 5000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"front"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"moderate"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"6000 8000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"front"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"severe"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"9000 11000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"rear"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"minor"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"4000 - 6000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"rear"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"moderate"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"7000 9000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"rear"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"severe"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"11000 - 13000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"side"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"minor"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"6000 - 8000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"side"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"moderate"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"9000 - 11000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result1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"side"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result2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"severe"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"12000 - 15000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"16000 - 50000 INR"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'userhome.html'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prediction=value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45BD5" w:rsidRPr="00345BD5" w:rsidTr="00345BD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__name__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'__main__'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45BD5" w:rsidRPr="00345BD5" w:rsidTr="00345BD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BD5" w:rsidRPr="00345BD5" w:rsidRDefault="00345BD5" w:rsidP="00345BD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run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debug=True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use_reloader</w:t>
            </w:r>
            <w:proofErr w:type="spellEnd"/>
            <w:r w:rsidRPr="00345BD5">
              <w:rPr>
                <w:rFonts w:ascii="Consolas" w:eastAsia="Times New Roman" w:hAnsi="Consolas" w:cs="Segoe UI"/>
                <w:color w:val="24292F"/>
                <w:sz w:val="18"/>
              </w:rPr>
              <w:t>=True</w:t>
            </w:r>
            <w:r w:rsidRPr="00345B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E91728" w:rsidRDefault="00E91728"/>
    <w:sectPr w:rsidR="00E91728" w:rsidSect="00E917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345BD5"/>
    <w:rsid w:val="00345BD5"/>
    <w:rsid w:val="00A41CF7"/>
    <w:rsid w:val="00E9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E91728"/>
  </w:style>
  <w:style w:type="paragraph" w:styleId="Heading1">
    <w:name w:val="heading 1"/>
    <w:basedOn w:val="Normal"/>
    <w:next w:val="Normal"/>
    <w:uiPriority w:val="5"/>
    <w:qFormat/>
    <w:rsid w:val="00E91728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E917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E9172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E91728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E91728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E91728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E91728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E91728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E91728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E91728"/>
    <w:rPr>
      <w:color w:val="808080"/>
    </w:rPr>
  </w:style>
  <w:style w:type="paragraph" w:customStyle="1" w:styleId="Account">
    <w:name w:val="Account"/>
    <w:semiHidden/>
    <w:rsid w:val="00E91728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E91728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E91728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E91728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E91728"/>
    <w:rPr>
      <w:i/>
      <w:iCs/>
    </w:rPr>
  </w:style>
  <w:style w:type="character" w:styleId="Strong">
    <w:name w:val="Strong"/>
    <w:basedOn w:val="DefaultParagraphFont"/>
    <w:uiPriority w:val="22"/>
    <w:qFormat/>
    <w:rsid w:val="00E91728"/>
    <w:rPr>
      <w:b/>
      <w:bCs/>
    </w:rPr>
  </w:style>
  <w:style w:type="paragraph" w:customStyle="1" w:styleId="underline">
    <w:name w:val="underline"/>
    <w:semiHidden/>
    <w:rsid w:val="00E91728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E91728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345B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D5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345BD5"/>
  </w:style>
  <w:style w:type="character" w:customStyle="1" w:styleId="pl-s1">
    <w:name w:val="pl-s1"/>
    <w:basedOn w:val="DefaultParagraphFont"/>
    <w:rsid w:val="00345BD5"/>
  </w:style>
  <w:style w:type="character" w:customStyle="1" w:styleId="pl-token">
    <w:name w:val="pl-token"/>
    <w:basedOn w:val="DefaultParagraphFont"/>
    <w:rsid w:val="00345BD5"/>
  </w:style>
  <w:style w:type="character" w:customStyle="1" w:styleId="pl-v">
    <w:name w:val="pl-v"/>
    <w:basedOn w:val="DefaultParagraphFont"/>
    <w:rsid w:val="00345BD5"/>
  </w:style>
  <w:style w:type="character" w:customStyle="1" w:styleId="pl-c1">
    <w:name w:val="pl-c1"/>
    <w:basedOn w:val="DefaultParagraphFont"/>
    <w:rsid w:val="00345BD5"/>
  </w:style>
  <w:style w:type="character" w:customStyle="1" w:styleId="pl-en">
    <w:name w:val="pl-en"/>
    <w:basedOn w:val="DefaultParagraphFont"/>
    <w:rsid w:val="00345BD5"/>
  </w:style>
  <w:style w:type="character" w:customStyle="1" w:styleId="pl-s">
    <w:name w:val="pl-s"/>
    <w:basedOn w:val="DefaultParagraphFont"/>
    <w:rsid w:val="00345BD5"/>
  </w:style>
  <w:style w:type="character" w:customStyle="1" w:styleId="pl-c">
    <w:name w:val="pl-c"/>
    <w:basedOn w:val="DefaultParagraphFont"/>
    <w:rsid w:val="00345B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4650"/>
    <w:rsid w:val="00242C3F"/>
    <w:rsid w:val="003F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465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 APP.PY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325460FC-813E-42C5-AD0B-CB1C38E25ED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</TotalTime>
  <Pages>4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11201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</dc:creator>
  <cp:lastModifiedBy>Dharshan</cp:lastModifiedBy>
  <cp:revision>1</cp:revision>
  <dcterms:created xsi:type="dcterms:W3CDTF">2022-11-17T07:14:00Z</dcterms:created>
  <dcterms:modified xsi:type="dcterms:W3CDTF">2022-11-17T07:15:00Z</dcterms:modified>
</cp:coreProperties>
</file>